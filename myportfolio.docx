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12892FB8" wp14:editId="48304DBD">
                      <wp:extent cx="2133600" cy="1979930"/>
                      <wp:effectExtent l="19050" t="19050" r="38100" b="39370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0" cy="197993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BB85F5F" id="Oval 2" o:spid="_x0000_s1026" alt="Title: Professional Headshot of Man" style="width:168pt;height:15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" strokecolor="#94b6d2 [3204]" strokeweight="5pt">
                      <v:fill r:id="rId10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Pr="00F528F6" w:rsidRDefault="00F528F6" w:rsidP="001B2ABD">
            <w:pPr>
              <w:pStyle w:val="Title"/>
              <w:rPr>
                <w:sz w:val="72"/>
                <w:szCs w:val="72"/>
              </w:rPr>
            </w:pPr>
            <w:r w:rsidRPr="00F528F6">
              <w:rPr>
                <w:sz w:val="72"/>
                <w:szCs w:val="72"/>
              </w:rPr>
              <w:t>Aditya</w:t>
            </w:r>
            <w:r>
              <w:rPr>
                <w:sz w:val="72"/>
                <w:szCs w:val="72"/>
              </w:rPr>
              <w:t xml:space="preserve"> </w:t>
            </w:r>
            <w:r w:rsidRPr="00F528F6">
              <w:rPr>
                <w:sz w:val="72"/>
                <w:szCs w:val="72"/>
              </w:rPr>
              <w:t>pandey</w:t>
            </w:r>
          </w:p>
          <w:p w:rsidR="001B2ABD" w:rsidRDefault="00F528F6" w:rsidP="00F528F6">
            <w:pPr>
              <w:pStyle w:val="Subtitle"/>
            </w:pPr>
            <w:r w:rsidRPr="00BE3C90">
              <w:rPr>
                <w:spacing w:val="15"/>
                <w:w w:val="59"/>
              </w:rPr>
              <w:t>FULL STACK DEVELOPE</w:t>
            </w:r>
            <w:r w:rsidRPr="00BE3C90">
              <w:rPr>
                <w:spacing w:val="45"/>
                <w:w w:val="59"/>
              </w:rPr>
              <w:t>R</w:t>
            </w:r>
          </w:p>
        </w:tc>
      </w:tr>
      <w:tr w:rsidR="001B2ABD" w:rsidTr="001B2ABD">
        <w:tc>
          <w:tcPr>
            <w:tcW w:w="3600" w:type="dxa"/>
          </w:tcPr>
          <w:sdt>
            <w:sdtPr>
              <w:id w:val="-1711873194"/>
              <w:placeholder>
                <w:docPart w:val="A8ABAE05C32A46AD873FE2558E7F6B93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036450" w:rsidRDefault="00F528F6" w:rsidP="00F528F6">
            <w:r>
              <w:t>Hi everyone I am Adit</w:t>
            </w:r>
            <w:r w:rsidR="0063381D">
              <w:t xml:space="preserve">ya Pandey. I am a Full Stack </w:t>
            </w:r>
            <w:bookmarkStart w:id="0" w:name="_GoBack"/>
            <w:bookmarkEnd w:id="0"/>
            <w:r>
              <w:t xml:space="preserve"> Developer. I have been coding since I was 11 years old and now I am 14 years old. It has been 3 years since I started coding. I have a high Level experience in technologies like HTML, CSS , JavaScript,  React Js, Python, Django</w:t>
            </w:r>
          </w:p>
          <w:p w:rsidR="00036450" w:rsidRDefault="00036450" w:rsidP="00036450"/>
          <w:sdt>
            <w:sdtPr>
              <w:id w:val="-1954003311"/>
              <w:placeholder>
                <w:docPart w:val="912A70CB23E0402A8E7D07BB52788B58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658B1DCB5B23416EAB57F7DE7CEE2ED0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4D3011" w:rsidRDefault="00F528F6" w:rsidP="004D3011">
            <w:r>
              <w:t>+977 9869017844</w:t>
            </w:r>
          </w:p>
          <w:p w:rsidR="004D3011" w:rsidRPr="004D3011" w:rsidRDefault="004D3011" w:rsidP="004D3011"/>
          <w:sdt>
            <w:sdtPr>
              <w:id w:val="67859272"/>
              <w:placeholder>
                <w:docPart w:val="13276C2108464A56AA867150B19ADCB9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WEBSITE:</w:t>
                </w:r>
              </w:p>
            </w:sdtContent>
          </w:sdt>
          <w:sdt>
            <w:sdtPr>
              <w:id w:val="-720132143"/>
              <w:placeholder>
                <w:docPart w:val="F022AAE3347B4998A56BB2A1EF947A24"/>
              </w:placeholder>
              <w:temporary/>
              <w:showingPlcHdr/>
              <w15:appearance w15:val="hidden"/>
            </w:sdtPr>
            <w:sdtEndPr/>
            <w:sdtContent>
              <w:p w:rsidR="004D3011" w:rsidRDefault="00E4381A" w:rsidP="004D3011">
                <w:r>
                  <w:t>Website goes here</w:t>
                </w:r>
              </w:p>
            </w:sdtContent>
          </w:sdt>
          <w:p w:rsidR="004D3011" w:rsidRDefault="004D3011" w:rsidP="004D3011"/>
          <w:sdt>
            <w:sdtPr>
              <w:id w:val="-240260293"/>
              <w:placeholder>
                <w:docPart w:val="F95BAF838E744A4D818399694D14BCFD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036450" w:rsidRPr="00E4381A" w:rsidRDefault="00F528F6" w:rsidP="004D3011">
            <w:pPr>
              <w:rPr>
                <w:rStyle w:val="Hyperlink"/>
              </w:rPr>
            </w:pPr>
            <w:r>
              <w:t>adityapandey2088888888@gmail.com</w:t>
            </w:r>
          </w:p>
          <w:sdt>
            <w:sdtPr>
              <w:id w:val="-1444214663"/>
              <w:placeholder>
                <w:docPart w:val="BF12EF6F97A64061B0F25D8F5CC7C439"/>
              </w:placeholder>
              <w:temporary/>
              <w:showingPlcHdr/>
              <w15:appearance w15:val="hidden"/>
            </w:sdtPr>
            <w:sdtEndPr/>
            <w:sdtContent>
              <w:p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4D3011" w:rsidRDefault="00F528F6" w:rsidP="004D3011">
            <w:r>
              <w:t>Web development</w:t>
            </w:r>
          </w:p>
          <w:p w:rsidR="004D3011" w:rsidRDefault="00F528F6" w:rsidP="004D3011">
            <w:r>
              <w:t>Web Scrapping</w:t>
            </w:r>
          </w:p>
          <w:p w:rsidR="00F528F6" w:rsidRDefault="00F528F6" w:rsidP="004D3011">
            <w:r>
              <w:t>Software Development</w:t>
            </w:r>
          </w:p>
          <w:p w:rsidR="004D3011" w:rsidRPr="004D3011" w:rsidRDefault="004D3011" w:rsidP="00F528F6"/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9D363CC39F44424CB3BB5E26875ECA8A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036450" w:rsidRDefault="006B3ADA" w:rsidP="00B359E4">
            <w:pPr>
              <w:pStyle w:val="Heading4"/>
            </w:pPr>
            <w:r>
              <w:t>Fluorescent School</w:t>
            </w:r>
          </w:p>
          <w:p w:rsidR="00036450" w:rsidRDefault="006B3ADA" w:rsidP="006B3ADA">
            <w:pPr>
              <w:pStyle w:val="Date"/>
            </w:pPr>
            <w:r>
              <w:t>2009</w:t>
            </w:r>
            <w:r w:rsidR="00036450" w:rsidRPr="00B359E4">
              <w:t xml:space="preserve">- </w:t>
            </w:r>
            <w:r>
              <w:t>2020</w:t>
            </w:r>
          </w:p>
          <w:sdt>
            <w:sdtPr>
              <w:id w:val="1001553383"/>
              <w:placeholder>
                <w:docPart w:val="631019E6B2DD4B40B8C704AA77E38A7D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036450" w:rsidRDefault="006B3ADA" w:rsidP="00B359E4">
            <w:pPr>
              <w:pStyle w:val="Heading4"/>
              <w:rPr>
                <w:bCs/>
              </w:rPr>
            </w:pPr>
            <w:r>
              <w:t>AIO</w:t>
            </w:r>
          </w:p>
          <w:p w:rsidR="00036450" w:rsidRPr="00036450" w:rsidRDefault="006B3ADA" w:rsidP="00B359E4">
            <w:pPr>
              <w:pStyle w:val="Date"/>
            </w:pPr>
            <w:r>
              <w:t xml:space="preserve">2018 </w:t>
            </w:r>
            <w:r w:rsidR="00036450" w:rsidRPr="00036450">
              <w:t>–</w:t>
            </w:r>
            <w:r>
              <w:t xml:space="preserve"> Now</w:t>
            </w:r>
          </w:p>
          <w:p w:rsidR="004D3011" w:rsidRDefault="006B3ADA" w:rsidP="00036450">
            <w:r>
              <w:t>I am a Full Stack Developer at AIO. It’s my own startup. I am developing it So that I can put everything in one single website which will solve a big problem of people. I was also really frustrated because there was no place where I could find everything I was looking. So I have been working on building AIO</w:t>
            </w:r>
          </w:p>
          <w:sdt>
            <w:sdtPr>
              <w:id w:val="1669594239"/>
              <w:placeholder>
                <w:docPart w:val="A83E38E6931942B3B3C2A0AD4552E193"/>
              </w:placeholder>
              <w:temporary/>
              <w:showingPlcHdr/>
              <w15:appearance w15:val="hidden"/>
            </w:sdtPr>
            <w:sdtEndPr/>
            <w:sdtContent>
              <w:p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  <w:lang w:eastAsia="en-US"/>
              </w:rPr>
              <w:drawing>
                <wp:inline distT="0" distB="0" distL="0" distR="0" wp14:anchorId="6C9FD080" wp14:editId="4A0EA441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</w:tbl>
    <w:p w:rsidR="0043117B" w:rsidRDefault="00BE3C90" w:rsidP="000C45FF">
      <w:pPr>
        <w:tabs>
          <w:tab w:val="left" w:pos="990"/>
        </w:tabs>
      </w:pP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C90" w:rsidRDefault="00BE3C90" w:rsidP="000C45FF">
      <w:r>
        <w:separator/>
      </w:r>
    </w:p>
  </w:endnote>
  <w:endnote w:type="continuationSeparator" w:id="0">
    <w:p w:rsidR="00BE3C90" w:rsidRDefault="00BE3C9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C90" w:rsidRDefault="00BE3C90" w:rsidP="000C45FF">
      <w:r>
        <w:separator/>
      </w:r>
    </w:p>
  </w:footnote>
  <w:footnote w:type="continuationSeparator" w:id="0">
    <w:p w:rsidR="00BE3C90" w:rsidRDefault="00BE3C9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8F6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3381D"/>
    <w:rsid w:val="00635FC8"/>
    <w:rsid w:val="00646E75"/>
    <w:rsid w:val="006771D0"/>
    <w:rsid w:val="006B3ADA"/>
    <w:rsid w:val="00715FCB"/>
    <w:rsid w:val="00743101"/>
    <w:rsid w:val="007775E1"/>
    <w:rsid w:val="007867A0"/>
    <w:rsid w:val="007927F5"/>
    <w:rsid w:val="00802CA0"/>
    <w:rsid w:val="009260CD"/>
    <w:rsid w:val="00952C25"/>
    <w:rsid w:val="00A2118D"/>
    <w:rsid w:val="00AD76E2"/>
    <w:rsid w:val="00B20152"/>
    <w:rsid w:val="00B359E4"/>
    <w:rsid w:val="00B57D98"/>
    <w:rsid w:val="00B70850"/>
    <w:rsid w:val="00BE3C9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528F6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962961779878935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Django</c:v>
                </c:pt>
                <c:pt idx="1">
                  <c:v>Python</c:v>
                </c:pt>
                <c:pt idx="2">
                  <c:v>JavaScript</c:v>
                </c:pt>
                <c:pt idx="3">
                  <c:v>CSS</c:v>
                </c:pt>
                <c:pt idx="4">
                  <c:v>HTML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0.7</c:v>
                </c:pt>
                <c:pt idx="1">
                  <c:v>0.85</c:v>
                </c:pt>
                <c:pt idx="2">
                  <c:v>0.7</c:v>
                </c:pt>
                <c:pt idx="3">
                  <c:v>0.8</c:v>
                </c:pt>
                <c:pt idx="4">
                  <c:v>0.9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1"/>
        <c:axId val="-1957103328"/>
        <c:axId val="-1957109312"/>
      </c:barChart>
      <c:catAx>
        <c:axId val="-195710332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57109312"/>
        <c:crosses val="autoZero"/>
        <c:auto val="1"/>
        <c:lblAlgn val="ctr"/>
        <c:lblOffset val="100"/>
        <c:noMultiLvlLbl val="0"/>
      </c:catAx>
      <c:valAx>
        <c:axId val="-1957109312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-1957103328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8ABAE05C32A46AD873FE2558E7F6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53CCC-8FD8-4222-A9CC-FAD552E54FAA}"/>
      </w:docPartPr>
      <w:docPartBody>
        <w:p w:rsidR="00FF583A" w:rsidRDefault="00966E10">
          <w:pPr>
            <w:pStyle w:val="A8ABAE05C32A46AD873FE2558E7F6B93"/>
          </w:pPr>
          <w:r w:rsidRPr="00D5459D">
            <w:t>Profile</w:t>
          </w:r>
        </w:p>
      </w:docPartBody>
    </w:docPart>
    <w:docPart>
      <w:docPartPr>
        <w:name w:val="912A70CB23E0402A8E7D07BB52788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55912-F659-413B-B026-61B3E701FDE3}"/>
      </w:docPartPr>
      <w:docPartBody>
        <w:p w:rsidR="00FF583A" w:rsidRDefault="00966E10">
          <w:pPr>
            <w:pStyle w:val="912A70CB23E0402A8E7D07BB52788B58"/>
          </w:pPr>
          <w:r w:rsidRPr="00CB0055">
            <w:t>Contact</w:t>
          </w:r>
        </w:p>
      </w:docPartBody>
    </w:docPart>
    <w:docPart>
      <w:docPartPr>
        <w:name w:val="658B1DCB5B23416EAB57F7DE7CEE2E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A2D2D-76CD-4D79-B09B-F4D76D3C9E26}"/>
      </w:docPartPr>
      <w:docPartBody>
        <w:p w:rsidR="00FF583A" w:rsidRDefault="00966E10">
          <w:pPr>
            <w:pStyle w:val="658B1DCB5B23416EAB57F7DE7CEE2ED0"/>
          </w:pPr>
          <w:r w:rsidRPr="004D3011">
            <w:t>PHONE:</w:t>
          </w:r>
        </w:p>
      </w:docPartBody>
    </w:docPart>
    <w:docPart>
      <w:docPartPr>
        <w:name w:val="13276C2108464A56AA867150B19AD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D614B-E9E4-4F03-8E12-DF9B30D3360D}"/>
      </w:docPartPr>
      <w:docPartBody>
        <w:p w:rsidR="00FF583A" w:rsidRDefault="00966E10">
          <w:pPr>
            <w:pStyle w:val="13276C2108464A56AA867150B19ADCB9"/>
          </w:pPr>
          <w:r w:rsidRPr="004D3011">
            <w:t>WEBSITE:</w:t>
          </w:r>
        </w:p>
      </w:docPartBody>
    </w:docPart>
    <w:docPart>
      <w:docPartPr>
        <w:name w:val="F022AAE3347B4998A56BB2A1EF947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2BED2-D8E2-4EE5-85AD-51796CD16136}"/>
      </w:docPartPr>
      <w:docPartBody>
        <w:p w:rsidR="00FF583A" w:rsidRDefault="00966E10">
          <w:pPr>
            <w:pStyle w:val="F022AAE3347B4998A56BB2A1EF947A24"/>
          </w:pPr>
          <w:r>
            <w:t>Website goes here</w:t>
          </w:r>
        </w:p>
      </w:docPartBody>
    </w:docPart>
    <w:docPart>
      <w:docPartPr>
        <w:name w:val="F95BAF838E744A4D818399694D14B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8352E-CFE7-45B8-8734-810D5C8995A5}"/>
      </w:docPartPr>
      <w:docPartBody>
        <w:p w:rsidR="00FF583A" w:rsidRDefault="00966E10">
          <w:pPr>
            <w:pStyle w:val="F95BAF838E744A4D818399694D14BCFD"/>
          </w:pPr>
          <w:r w:rsidRPr="004D3011">
            <w:t>EMAIL:</w:t>
          </w:r>
        </w:p>
      </w:docPartBody>
    </w:docPart>
    <w:docPart>
      <w:docPartPr>
        <w:name w:val="BF12EF6F97A64061B0F25D8F5CC7C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8C968-BAD2-4487-952D-D8677017ADD0}"/>
      </w:docPartPr>
      <w:docPartBody>
        <w:p w:rsidR="00FF583A" w:rsidRDefault="00966E10">
          <w:pPr>
            <w:pStyle w:val="BF12EF6F97A64061B0F25D8F5CC7C439"/>
          </w:pPr>
          <w:r w:rsidRPr="00CB0055">
            <w:t>Hobbies</w:t>
          </w:r>
        </w:p>
      </w:docPartBody>
    </w:docPart>
    <w:docPart>
      <w:docPartPr>
        <w:name w:val="9D363CC39F44424CB3BB5E26875EC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A682B-9684-4A08-9F8C-33A8F6CE193F}"/>
      </w:docPartPr>
      <w:docPartBody>
        <w:p w:rsidR="00FF583A" w:rsidRDefault="00966E10">
          <w:pPr>
            <w:pStyle w:val="9D363CC39F44424CB3BB5E26875ECA8A"/>
          </w:pPr>
          <w:r w:rsidRPr="00036450">
            <w:t>EDUCATION</w:t>
          </w:r>
        </w:p>
      </w:docPartBody>
    </w:docPart>
    <w:docPart>
      <w:docPartPr>
        <w:name w:val="631019E6B2DD4B40B8C704AA77E38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F4740-C949-4284-9120-1C435695A853}"/>
      </w:docPartPr>
      <w:docPartBody>
        <w:p w:rsidR="00FF583A" w:rsidRDefault="00966E10">
          <w:pPr>
            <w:pStyle w:val="631019E6B2DD4B40B8C704AA77E38A7D"/>
          </w:pPr>
          <w:r w:rsidRPr="00036450">
            <w:t>WORK EXPERIENCE</w:t>
          </w:r>
        </w:p>
      </w:docPartBody>
    </w:docPart>
    <w:docPart>
      <w:docPartPr>
        <w:name w:val="A83E38E6931942B3B3C2A0AD4552E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5875A-AF64-4A00-B5B5-C23456BC12AC}"/>
      </w:docPartPr>
      <w:docPartBody>
        <w:p w:rsidR="00FF583A" w:rsidRDefault="00966E10">
          <w:pPr>
            <w:pStyle w:val="A83E38E6931942B3B3C2A0AD4552E193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10"/>
    <w:rsid w:val="0037759B"/>
    <w:rsid w:val="00966E10"/>
    <w:rsid w:val="00FF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97E5EACBAB4F09927B8EF0C75CC655">
    <w:name w:val="1E97E5EACBAB4F09927B8EF0C75CC655"/>
  </w:style>
  <w:style w:type="paragraph" w:customStyle="1" w:styleId="9046091823F34AF8BB30D623AD08A251">
    <w:name w:val="9046091823F34AF8BB30D623AD08A251"/>
  </w:style>
  <w:style w:type="paragraph" w:customStyle="1" w:styleId="A8ABAE05C32A46AD873FE2558E7F6B93">
    <w:name w:val="A8ABAE05C32A46AD873FE2558E7F6B93"/>
  </w:style>
  <w:style w:type="paragraph" w:customStyle="1" w:styleId="500E0033FA7B444E81B1B79FF4488928">
    <w:name w:val="500E0033FA7B444E81B1B79FF4488928"/>
  </w:style>
  <w:style w:type="paragraph" w:customStyle="1" w:styleId="912A70CB23E0402A8E7D07BB52788B58">
    <w:name w:val="912A70CB23E0402A8E7D07BB52788B58"/>
  </w:style>
  <w:style w:type="paragraph" w:customStyle="1" w:styleId="658B1DCB5B23416EAB57F7DE7CEE2ED0">
    <w:name w:val="658B1DCB5B23416EAB57F7DE7CEE2ED0"/>
  </w:style>
  <w:style w:type="paragraph" w:customStyle="1" w:styleId="03F5135FACC54FAB8648792C42CBA926">
    <w:name w:val="03F5135FACC54FAB8648792C42CBA926"/>
  </w:style>
  <w:style w:type="paragraph" w:customStyle="1" w:styleId="13276C2108464A56AA867150B19ADCB9">
    <w:name w:val="13276C2108464A56AA867150B19ADCB9"/>
  </w:style>
  <w:style w:type="paragraph" w:customStyle="1" w:styleId="F022AAE3347B4998A56BB2A1EF947A24">
    <w:name w:val="F022AAE3347B4998A56BB2A1EF947A24"/>
  </w:style>
  <w:style w:type="paragraph" w:customStyle="1" w:styleId="F95BAF838E744A4D818399694D14BCFD">
    <w:name w:val="F95BAF838E744A4D818399694D14BCFD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6195D654659945699307F3CB0114026A">
    <w:name w:val="6195D654659945699307F3CB0114026A"/>
  </w:style>
  <w:style w:type="paragraph" w:customStyle="1" w:styleId="BF12EF6F97A64061B0F25D8F5CC7C439">
    <w:name w:val="BF12EF6F97A64061B0F25D8F5CC7C439"/>
  </w:style>
  <w:style w:type="paragraph" w:customStyle="1" w:styleId="E8F3129B5D234DA5BD6EBFE967E29041">
    <w:name w:val="E8F3129B5D234DA5BD6EBFE967E29041"/>
  </w:style>
  <w:style w:type="paragraph" w:customStyle="1" w:styleId="E9E947B173514AEDAB5CB7D1DEB1C9B4">
    <w:name w:val="E9E947B173514AEDAB5CB7D1DEB1C9B4"/>
  </w:style>
  <w:style w:type="paragraph" w:customStyle="1" w:styleId="AF2E86EE299446CE9BD36A6C2A5083CC">
    <w:name w:val="AF2E86EE299446CE9BD36A6C2A5083CC"/>
  </w:style>
  <w:style w:type="paragraph" w:customStyle="1" w:styleId="8E46EB07265E4674AAE738285B61F5B9">
    <w:name w:val="8E46EB07265E4674AAE738285B61F5B9"/>
  </w:style>
  <w:style w:type="paragraph" w:customStyle="1" w:styleId="9D363CC39F44424CB3BB5E26875ECA8A">
    <w:name w:val="9D363CC39F44424CB3BB5E26875ECA8A"/>
  </w:style>
  <w:style w:type="paragraph" w:customStyle="1" w:styleId="6A999C3293414FE794A6DF8FC8CA6A7A">
    <w:name w:val="6A999C3293414FE794A6DF8FC8CA6A7A"/>
  </w:style>
  <w:style w:type="paragraph" w:customStyle="1" w:styleId="79983E82CB46429F8377DBE7802C9E97">
    <w:name w:val="79983E82CB46429F8377DBE7802C9E97"/>
  </w:style>
  <w:style w:type="paragraph" w:customStyle="1" w:styleId="904ACC1722DB45E5A9A8452BFB53E154">
    <w:name w:val="904ACC1722DB45E5A9A8452BFB53E154"/>
  </w:style>
  <w:style w:type="paragraph" w:customStyle="1" w:styleId="6E599957000049E096A0DA57118C7526">
    <w:name w:val="6E599957000049E096A0DA57118C7526"/>
  </w:style>
  <w:style w:type="paragraph" w:customStyle="1" w:styleId="640A651DD62145F28BAD8CFBB0C0986C">
    <w:name w:val="640A651DD62145F28BAD8CFBB0C0986C"/>
  </w:style>
  <w:style w:type="paragraph" w:customStyle="1" w:styleId="C3A1B3090E2F4C63AA7B1C997CDE32B1">
    <w:name w:val="C3A1B3090E2F4C63AA7B1C997CDE32B1"/>
  </w:style>
  <w:style w:type="paragraph" w:customStyle="1" w:styleId="95F0A914B6C04380AE50E0FFB892920C">
    <w:name w:val="95F0A914B6C04380AE50E0FFB892920C"/>
  </w:style>
  <w:style w:type="paragraph" w:customStyle="1" w:styleId="631019E6B2DD4B40B8C704AA77E38A7D">
    <w:name w:val="631019E6B2DD4B40B8C704AA77E38A7D"/>
  </w:style>
  <w:style w:type="paragraph" w:customStyle="1" w:styleId="E097F9ADB61F4AC9B1898626EC6635C4">
    <w:name w:val="E097F9ADB61F4AC9B1898626EC6635C4"/>
  </w:style>
  <w:style w:type="paragraph" w:customStyle="1" w:styleId="61A62FF1D8CD40EA825AEC440ECA7A86">
    <w:name w:val="61A62FF1D8CD40EA825AEC440ECA7A86"/>
  </w:style>
  <w:style w:type="paragraph" w:customStyle="1" w:styleId="CFA0933BDEF64B63813D30FE87EE8822">
    <w:name w:val="CFA0933BDEF64B63813D30FE87EE8822"/>
  </w:style>
  <w:style w:type="paragraph" w:customStyle="1" w:styleId="BBA036C17D824667BB9AF6AC68630BE9">
    <w:name w:val="BBA036C17D824667BB9AF6AC68630BE9"/>
  </w:style>
  <w:style w:type="paragraph" w:customStyle="1" w:styleId="B706B4B2FEB04108BD6EA3EC2A3C0611">
    <w:name w:val="B706B4B2FEB04108BD6EA3EC2A3C0611"/>
  </w:style>
  <w:style w:type="paragraph" w:customStyle="1" w:styleId="22C5767506374175BC4510CC833784D4">
    <w:name w:val="22C5767506374175BC4510CC833784D4"/>
  </w:style>
  <w:style w:type="paragraph" w:customStyle="1" w:styleId="69851A7099344297A886419B21AD73B2">
    <w:name w:val="69851A7099344297A886419B21AD73B2"/>
  </w:style>
  <w:style w:type="paragraph" w:customStyle="1" w:styleId="C1DA87DAFABE4E0A8D4D921001801295">
    <w:name w:val="C1DA87DAFABE4E0A8D4D921001801295"/>
  </w:style>
  <w:style w:type="paragraph" w:customStyle="1" w:styleId="5761BFE68B4347328B94617F7280B2ED">
    <w:name w:val="5761BFE68B4347328B94617F7280B2ED"/>
  </w:style>
  <w:style w:type="paragraph" w:customStyle="1" w:styleId="7A5AAB69794F4027AC0A6ADBC84E96D0">
    <w:name w:val="7A5AAB69794F4027AC0A6ADBC84E96D0"/>
  </w:style>
  <w:style w:type="paragraph" w:customStyle="1" w:styleId="25FC885A930C46DCB9B3AC8306B6335F">
    <w:name w:val="25FC885A930C46DCB9B3AC8306B6335F"/>
  </w:style>
  <w:style w:type="paragraph" w:customStyle="1" w:styleId="B12EFA497D1E4FBDA4AA14246750D27B">
    <w:name w:val="B12EFA497D1E4FBDA4AA14246750D27B"/>
  </w:style>
  <w:style w:type="paragraph" w:customStyle="1" w:styleId="ABC5ECC4841144F184D43FED08744B80">
    <w:name w:val="ABC5ECC4841144F184D43FED08744B80"/>
  </w:style>
  <w:style w:type="paragraph" w:customStyle="1" w:styleId="589A9D0C42914476AB7E99A1D4EBB38F">
    <w:name w:val="589A9D0C42914476AB7E99A1D4EBB38F"/>
  </w:style>
  <w:style w:type="paragraph" w:customStyle="1" w:styleId="7C7C1833C45B40B8A819EBFB7E26E7D1">
    <w:name w:val="7C7C1833C45B40B8A819EBFB7E26E7D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A83E38E6931942B3B3C2A0AD4552E193">
    <w:name w:val="A83E38E6931942B3B3C2A0AD4552E1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2020-12-30T05:55:00Z</dcterms:created>
  <dcterms:modified xsi:type="dcterms:W3CDTF">2020-12-30T06:38:00Z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